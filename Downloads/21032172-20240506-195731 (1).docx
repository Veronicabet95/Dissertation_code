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04E5" w14:textId="77777777" w:rsidR="00B92164" w:rsidRPr="00DB264C" w:rsidRDefault="00B92164">
      <w:pPr>
        <w:rPr>
          <w:rFonts w:ascii="Tahoma" w:hAnsi="Tahoma" w:cs="Tahoma"/>
          <w:sz w:val="22"/>
          <w:szCs w:val="22"/>
        </w:rPr>
      </w:pPr>
    </w:p>
    <w:p w14:paraId="61F9ACE4" w14:textId="77777777" w:rsidR="00F05C26" w:rsidRDefault="00F05C26" w:rsidP="00206F55">
      <w:pPr>
        <w:spacing w:before="240"/>
      </w:pPr>
    </w:p>
    <w:p w14:paraId="0D15D7EE" w14:textId="3D1A75EC" w:rsidR="00BB0832" w:rsidRDefault="009D3EA0" w:rsidP="00206F55">
      <w:pPr>
        <w:spacing w:before="24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0928C" wp14:editId="2272CCFD">
                <wp:simplePos x="0" y="0"/>
                <wp:positionH relativeFrom="margin">
                  <wp:posOffset>4476115</wp:posOffset>
                </wp:positionH>
                <wp:positionV relativeFrom="paragraph">
                  <wp:posOffset>289560</wp:posOffset>
                </wp:positionV>
                <wp:extent cx="1952625" cy="1940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94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30A17" w14:textId="77777777" w:rsidR="001C6E61" w:rsidRDefault="001C6E61" w:rsidP="001C6E61">
                            <w:pPr>
                              <w:tabs>
                                <w:tab w:val="left" w:pos="7938"/>
                              </w:tabs>
                              <w:spacing w:line="276" w:lineRule="auto"/>
                              <w:ind w:right="-1895"/>
                              <w:rPr>
                                <w:rFonts w:ascii="Arial" w:hAnsi="Arial" w:cs="Arial"/>
                                <w:b/>
                                <w:color w:val="7F7F7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/>
                                <w:sz w:val="16"/>
                                <w:szCs w:val="16"/>
                              </w:rPr>
                              <w:t>Student &amp;</w:t>
                            </w:r>
                            <w:r w:rsidRPr="00140E70">
                              <w:rPr>
                                <w:rFonts w:ascii="Arial" w:hAnsi="Arial" w:cs="Arial"/>
                                <w:b/>
                                <w:color w:val="7F7F7F"/>
                                <w:sz w:val="16"/>
                                <w:szCs w:val="16"/>
                              </w:rPr>
                              <w:t xml:space="preserve"> Academic Services</w:t>
                            </w:r>
                          </w:p>
                          <w:p w14:paraId="7197021F" w14:textId="77777777" w:rsidR="001C6E61" w:rsidRPr="00140E70" w:rsidRDefault="001C6E61" w:rsidP="001C6E61">
                            <w:pPr>
                              <w:tabs>
                                <w:tab w:val="left" w:pos="7938"/>
                              </w:tabs>
                              <w:spacing w:line="276" w:lineRule="auto"/>
                              <w:ind w:right="-1895"/>
                              <w:rPr>
                                <w:rFonts w:ascii="Arial" w:hAnsi="Arial" w:cs="Arial"/>
                                <w:b/>
                                <w:color w:val="7F7F7F"/>
                                <w:sz w:val="16"/>
                                <w:szCs w:val="16"/>
                              </w:rPr>
                            </w:pPr>
                          </w:p>
                          <w:p w14:paraId="4939636F" w14:textId="77777777" w:rsidR="001C6E61" w:rsidRPr="003406FE" w:rsidRDefault="001C6E61" w:rsidP="001C6E61">
                            <w:pPr>
                              <w:tabs>
                                <w:tab w:val="left" w:pos="7938"/>
                              </w:tabs>
                              <w:spacing w:line="276" w:lineRule="auto"/>
                              <w:ind w:right="-1895"/>
                              <w:rPr>
                                <w:rFonts w:ascii="Arial" w:hAnsi="Arial" w:cs="Arial"/>
                                <w:color w:val="7F7F7F"/>
                                <w:sz w:val="16"/>
                                <w:szCs w:val="16"/>
                              </w:rPr>
                            </w:pPr>
                            <w:r w:rsidRPr="003406FE">
                              <w:rPr>
                                <w:rFonts w:ascii="Arial" w:hAnsi="Arial" w:cs="Arial"/>
                                <w:color w:val="7F7F7F"/>
                                <w:sz w:val="16"/>
                                <w:szCs w:val="16"/>
                              </w:rPr>
                              <w:t>Staffordshire University</w:t>
                            </w:r>
                          </w:p>
                          <w:p w14:paraId="39A8830C" w14:textId="77777777" w:rsidR="001C6E61" w:rsidRPr="003406FE" w:rsidRDefault="001C6E61" w:rsidP="001C6E61">
                            <w:pPr>
                              <w:tabs>
                                <w:tab w:val="left" w:pos="7797"/>
                              </w:tabs>
                              <w:spacing w:line="276" w:lineRule="auto"/>
                              <w:ind w:right="-1895"/>
                              <w:rPr>
                                <w:rFonts w:ascii="Arial" w:hAnsi="Arial" w:cs="Arial"/>
                                <w:color w:val="7F7F7F"/>
                                <w:sz w:val="16"/>
                                <w:szCs w:val="16"/>
                              </w:rPr>
                            </w:pPr>
                            <w:r w:rsidRPr="003406FE">
                              <w:rPr>
                                <w:rFonts w:ascii="Arial" w:hAnsi="Arial" w:cs="Arial"/>
                                <w:color w:val="7F7F7F"/>
                                <w:sz w:val="16"/>
                                <w:szCs w:val="16"/>
                              </w:rPr>
                              <w:t>College Road</w:t>
                            </w:r>
                          </w:p>
                          <w:p w14:paraId="10B84884" w14:textId="77777777" w:rsidR="001C6E61" w:rsidRPr="003406FE" w:rsidRDefault="001C6E61" w:rsidP="001C6E61">
                            <w:pPr>
                              <w:tabs>
                                <w:tab w:val="left" w:pos="7938"/>
                              </w:tabs>
                              <w:spacing w:line="276" w:lineRule="auto"/>
                              <w:ind w:right="-1895"/>
                              <w:rPr>
                                <w:rFonts w:ascii="Arial" w:hAnsi="Arial" w:cs="Arial"/>
                                <w:color w:val="7F7F7F"/>
                                <w:sz w:val="16"/>
                                <w:szCs w:val="16"/>
                              </w:rPr>
                            </w:pPr>
                            <w:r w:rsidRPr="003406FE">
                              <w:rPr>
                                <w:rFonts w:ascii="Arial" w:hAnsi="Arial" w:cs="Arial"/>
                                <w:color w:val="7F7F7F"/>
                                <w:sz w:val="16"/>
                                <w:szCs w:val="16"/>
                              </w:rPr>
                              <w:t xml:space="preserve">Stoke-on-Trent  </w:t>
                            </w:r>
                          </w:p>
                          <w:p w14:paraId="08C2ABAD" w14:textId="77777777" w:rsidR="001C6E61" w:rsidRPr="003406FE" w:rsidRDefault="001C6E61" w:rsidP="001C6E61">
                            <w:pPr>
                              <w:tabs>
                                <w:tab w:val="left" w:pos="7938"/>
                              </w:tabs>
                              <w:spacing w:line="276" w:lineRule="auto"/>
                              <w:ind w:right="-1895"/>
                              <w:rPr>
                                <w:rFonts w:ascii="Arial" w:hAnsi="Arial" w:cs="Arial"/>
                                <w:color w:val="7F7F7F"/>
                                <w:sz w:val="16"/>
                                <w:szCs w:val="16"/>
                              </w:rPr>
                            </w:pPr>
                            <w:r w:rsidRPr="003406FE">
                              <w:rPr>
                                <w:rFonts w:ascii="Arial" w:hAnsi="Arial" w:cs="Arial"/>
                                <w:color w:val="7F7F7F"/>
                                <w:sz w:val="16"/>
                                <w:szCs w:val="16"/>
                              </w:rPr>
                              <w:t>ST4 2DE</w:t>
                            </w:r>
                          </w:p>
                          <w:p w14:paraId="2F40B669" w14:textId="77777777" w:rsidR="001C6E61" w:rsidRPr="003406FE" w:rsidRDefault="001C6E61" w:rsidP="001C6E61">
                            <w:pPr>
                              <w:tabs>
                                <w:tab w:val="left" w:pos="7938"/>
                              </w:tabs>
                              <w:spacing w:line="276" w:lineRule="auto"/>
                              <w:ind w:right="-1895"/>
                              <w:rPr>
                                <w:rFonts w:ascii="Arial" w:hAnsi="Arial" w:cs="Arial"/>
                                <w:color w:val="7F7F7F"/>
                                <w:sz w:val="16"/>
                                <w:szCs w:val="16"/>
                              </w:rPr>
                            </w:pPr>
                            <w:r w:rsidRPr="003406FE">
                              <w:rPr>
                                <w:rFonts w:ascii="Arial" w:hAnsi="Arial" w:cs="Arial"/>
                                <w:color w:val="7F7F7F"/>
                                <w:sz w:val="16"/>
                                <w:szCs w:val="16"/>
                              </w:rPr>
                              <w:t>United Kingdom</w:t>
                            </w:r>
                          </w:p>
                          <w:p w14:paraId="60A29436" w14:textId="77777777" w:rsidR="001C6E61" w:rsidRPr="003406FE" w:rsidRDefault="001C6E61" w:rsidP="001C6E61">
                            <w:pPr>
                              <w:tabs>
                                <w:tab w:val="left" w:pos="7938"/>
                              </w:tabs>
                              <w:spacing w:line="276" w:lineRule="auto"/>
                              <w:ind w:right="-1895"/>
                              <w:rPr>
                                <w:rFonts w:ascii="Arial" w:hAnsi="Arial" w:cs="Arial"/>
                                <w:color w:val="7F7F7F"/>
                                <w:sz w:val="16"/>
                                <w:szCs w:val="16"/>
                              </w:rPr>
                            </w:pPr>
                            <w:r w:rsidRPr="003406FE">
                              <w:rPr>
                                <w:rFonts w:ascii="Arial" w:hAnsi="Arial" w:cs="Arial"/>
                                <w:color w:val="7F7F7F"/>
                                <w:sz w:val="16"/>
                                <w:szCs w:val="16"/>
                              </w:rPr>
                              <w:t xml:space="preserve">+44 (0)1782 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16"/>
                                <w:szCs w:val="16"/>
                              </w:rPr>
                              <w:t>294751</w:t>
                            </w:r>
                          </w:p>
                          <w:p w14:paraId="581CD30D" w14:textId="2625937C" w:rsidR="001C6E61" w:rsidRDefault="001C6E61" w:rsidP="001C6E61">
                            <w:pPr>
                              <w:tabs>
                                <w:tab w:val="left" w:pos="7938"/>
                              </w:tabs>
                              <w:spacing w:line="276" w:lineRule="auto"/>
                              <w:ind w:right="-1895"/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e:student</w:t>
                            </w:r>
                            <w:r w:rsidR="00227BE4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connect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@staffs.ac.uk</w:t>
                            </w:r>
                          </w:p>
                          <w:p w14:paraId="64D98817" w14:textId="77777777" w:rsidR="001C6E61" w:rsidRDefault="00EA68E3" w:rsidP="001C6E61">
                            <w:pPr>
                              <w:tabs>
                                <w:tab w:val="left" w:pos="7938"/>
                              </w:tabs>
                              <w:spacing w:line="276" w:lineRule="auto"/>
                              <w:ind w:right="-1895"/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hyperlink r:id="rId8" w:history="1">
                              <w:r w:rsidR="001C6E61" w:rsidRPr="002D6E8F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www.staffs.ac.uk</w:t>
                              </w:r>
                            </w:hyperlink>
                          </w:p>
                          <w:p w14:paraId="0846C98E" w14:textId="77777777" w:rsidR="001C6E61" w:rsidRDefault="001C6E61" w:rsidP="001C6E61">
                            <w:pPr>
                              <w:tabs>
                                <w:tab w:val="left" w:pos="7938"/>
                              </w:tabs>
                              <w:spacing w:line="276" w:lineRule="auto"/>
                              <w:ind w:right="-1895"/>
                              <w:rPr>
                                <w:rFonts w:ascii="Arial" w:hAnsi="Arial" w:cs="Arial"/>
                                <w:color w:val="7F7F7F"/>
                                <w:sz w:val="16"/>
                                <w:szCs w:val="16"/>
                              </w:rPr>
                            </w:pPr>
                          </w:p>
                          <w:p w14:paraId="1EAEEEFB" w14:textId="3AB6A341" w:rsidR="001C6E61" w:rsidRPr="006741BE" w:rsidRDefault="002104D6" w:rsidP="002104D6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2104D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Date: 6 May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56092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45pt;margin-top:22.8pt;width:153.75pt;height:15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" filled="f" stroked="f" strokeweight=".5pt">
                <v:textbox>
                  <w:txbxContent>
                    <w:p w14:paraId="6AB30A17" w14:textId="77777777" w:rsidR="001C6E61" w:rsidRDefault="001C6E61" w:rsidP="001C6E61">
                      <w:pPr>
                        <w:tabs>
                          <w:tab w:val="left" w:pos="7938"/>
                        </w:tabs>
                        <w:spacing w:line="276" w:lineRule="auto"/>
                        <w:ind w:right="-1895"/>
                        <w:rPr>
                          <w:rFonts w:ascii="Arial" w:hAnsi="Arial" w:cs="Arial"/>
                          <w:b/>
                          <w:color w:val="7F7F7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/>
                          <w:sz w:val="16"/>
                          <w:szCs w:val="16"/>
                        </w:rPr>
                        <w:t>Student &amp;</w:t>
                      </w:r>
                      <w:r w:rsidRPr="00140E70">
                        <w:rPr>
                          <w:rFonts w:ascii="Arial" w:hAnsi="Arial" w:cs="Arial"/>
                          <w:b/>
                          <w:color w:val="7F7F7F"/>
                          <w:sz w:val="16"/>
                          <w:szCs w:val="16"/>
                        </w:rPr>
                        <w:t xml:space="preserve"> Academic Services</w:t>
                      </w:r>
                    </w:p>
                    <w:p w14:paraId="7197021F" w14:textId="77777777" w:rsidR="001C6E61" w:rsidRPr="00140E70" w:rsidRDefault="001C6E61" w:rsidP="001C6E61">
                      <w:pPr>
                        <w:tabs>
                          <w:tab w:val="left" w:pos="7938"/>
                        </w:tabs>
                        <w:spacing w:line="276" w:lineRule="auto"/>
                        <w:ind w:right="-1895"/>
                        <w:rPr>
                          <w:rFonts w:ascii="Arial" w:hAnsi="Arial" w:cs="Arial"/>
                          <w:b/>
                          <w:color w:val="7F7F7F"/>
                          <w:sz w:val="16"/>
                          <w:szCs w:val="16"/>
                        </w:rPr>
                      </w:pPr>
                    </w:p>
                    <w:p w14:paraId="4939636F" w14:textId="77777777" w:rsidR="001C6E61" w:rsidRPr="003406FE" w:rsidRDefault="001C6E61" w:rsidP="001C6E61">
                      <w:pPr>
                        <w:tabs>
                          <w:tab w:val="left" w:pos="7938"/>
                        </w:tabs>
                        <w:spacing w:line="276" w:lineRule="auto"/>
                        <w:ind w:right="-1895"/>
                        <w:rPr>
                          <w:rFonts w:ascii="Arial" w:hAnsi="Arial" w:cs="Arial"/>
                          <w:color w:val="7F7F7F"/>
                          <w:sz w:val="16"/>
                          <w:szCs w:val="16"/>
                        </w:rPr>
                      </w:pPr>
                      <w:r w:rsidRPr="003406FE">
                        <w:rPr>
                          <w:rFonts w:ascii="Arial" w:hAnsi="Arial" w:cs="Arial"/>
                          <w:color w:val="7F7F7F"/>
                          <w:sz w:val="16"/>
                          <w:szCs w:val="16"/>
                        </w:rPr>
                        <w:t>Staffordshire University</w:t>
                      </w:r>
                    </w:p>
                    <w:p w14:paraId="39A8830C" w14:textId="77777777" w:rsidR="001C6E61" w:rsidRPr="003406FE" w:rsidRDefault="001C6E61" w:rsidP="001C6E61">
                      <w:pPr>
                        <w:tabs>
                          <w:tab w:val="left" w:pos="7797"/>
                        </w:tabs>
                        <w:spacing w:line="276" w:lineRule="auto"/>
                        <w:ind w:right="-1895"/>
                        <w:rPr>
                          <w:rFonts w:ascii="Arial" w:hAnsi="Arial" w:cs="Arial"/>
                          <w:color w:val="7F7F7F"/>
                          <w:sz w:val="16"/>
                          <w:szCs w:val="16"/>
                        </w:rPr>
                      </w:pPr>
                      <w:r w:rsidRPr="003406FE">
                        <w:rPr>
                          <w:rFonts w:ascii="Arial" w:hAnsi="Arial" w:cs="Arial"/>
                          <w:color w:val="7F7F7F"/>
                          <w:sz w:val="16"/>
                          <w:szCs w:val="16"/>
                        </w:rPr>
                        <w:t>College Road</w:t>
                      </w:r>
                    </w:p>
                    <w:p w14:paraId="10B84884" w14:textId="77777777" w:rsidR="001C6E61" w:rsidRPr="003406FE" w:rsidRDefault="001C6E61" w:rsidP="001C6E61">
                      <w:pPr>
                        <w:tabs>
                          <w:tab w:val="left" w:pos="7938"/>
                        </w:tabs>
                        <w:spacing w:line="276" w:lineRule="auto"/>
                        <w:ind w:right="-1895"/>
                        <w:rPr>
                          <w:rFonts w:ascii="Arial" w:hAnsi="Arial" w:cs="Arial"/>
                          <w:color w:val="7F7F7F"/>
                          <w:sz w:val="16"/>
                          <w:szCs w:val="16"/>
                        </w:rPr>
                      </w:pPr>
                      <w:r w:rsidRPr="003406FE">
                        <w:rPr>
                          <w:rFonts w:ascii="Arial" w:hAnsi="Arial" w:cs="Arial"/>
                          <w:color w:val="7F7F7F"/>
                          <w:sz w:val="16"/>
                          <w:szCs w:val="16"/>
                        </w:rPr>
                        <w:t xml:space="preserve">Stoke-on-Trent  </w:t>
                      </w:r>
                    </w:p>
                    <w:p w14:paraId="08C2ABAD" w14:textId="77777777" w:rsidR="001C6E61" w:rsidRPr="003406FE" w:rsidRDefault="001C6E61" w:rsidP="001C6E61">
                      <w:pPr>
                        <w:tabs>
                          <w:tab w:val="left" w:pos="7938"/>
                        </w:tabs>
                        <w:spacing w:line="276" w:lineRule="auto"/>
                        <w:ind w:right="-1895"/>
                        <w:rPr>
                          <w:rFonts w:ascii="Arial" w:hAnsi="Arial" w:cs="Arial"/>
                          <w:color w:val="7F7F7F"/>
                          <w:sz w:val="16"/>
                          <w:szCs w:val="16"/>
                        </w:rPr>
                      </w:pPr>
                      <w:r w:rsidRPr="003406FE">
                        <w:rPr>
                          <w:rFonts w:ascii="Arial" w:hAnsi="Arial" w:cs="Arial"/>
                          <w:color w:val="7F7F7F"/>
                          <w:sz w:val="16"/>
                          <w:szCs w:val="16"/>
                        </w:rPr>
                        <w:t>ST4 2DE</w:t>
                      </w:r>
                    </w:p>
                    <w:p w14:paraId="2F40B669" w14:textId="77777777" w:rsidR="001C6E61" w:rsidRPr="003406FE" w:rsidRDefault="001C6E61" w:rsidP="001C6E61">
                      <w:pPr>
                        <w:tabs>
                          <w:tab w:val="left" w:pos="7938"/>
                        </w:tabs>
                        <w:spacing w:line="276" w:lineRule="auto"/>
                        <w:ind w:right="-1895"/>
                        <w:rPr>
                          <w:rFonts w:ascii="Arial" w:hAnsi="Arial" w:cs="Arial"/>
                          <w:color w:val="7F7F7F"/>
                          <w:sz w:val="16"/>
                          <w:szCs w:val="16"/>
                        </w:rPr>
                      </w:pPr>
                      <w:r w:rsidRPr="003406FE">
                        <w:rPr>
                          <w:rFonts w:ascii="Arial" w:hAnsi="Arial" w:cs="Arial"/>
                          <w:color w:val="7F7F7F"/>
                          <w:sz w:val="16"/>
                          <w:szCs w:val="16"/>
                        </w:rPr>
                        <w:t>United Kingdom</w:t>
                      </w:r>
                    </w:p>
                    <w:p w14:paraId="60A29436" w14:textId="77777777" w:rsidR="001C6E61" w:rsidRPr="003406FE" w:rsidRDefault="001C6E61" w:rsidP="001C6E61">
                      <w:pPr>
                        <w:tabs>
                          <w:tab w:val="left" w:pos="7938"/>
                        </w:tabs>
                        <w:spacing w:line="276" w:lineRule="auto"/>
                        <w:ind w:right="-1895"/>
                        <w:rPr>
                          <w:rFonts w:ascii="Arial" w:hAnsi="Arial" w:cs="Arial"/>
                          <w:color w:val="7F7F7F"/>
                          <w:sz w:val="16"/>
                          <w:szCs w:val="16"/>
                        </w:rPr>
                      </w:pPr>
                      <w:r w:rsidRPr="003406FE">
                        <w:rPr>
                          <w:rFonts w:ascii="Arial" w:hAnsi="Arial" w:cs="Arial"/>
                          <w:color w:val="7F7F7F"/>
                          <w:sz w:val="16"/>
                          <w:szCs w:val="16"/>
                        </w:rPr>
                        <w:t xml:space="preserve">+44 (0)1782 </w:t>
                      </w:r>
                      <w:r>
                        <w:rPr>
                          <w:rFonts w:ascii="Arial" w:hAnsi="Arial" w:cs="Arial"/>
                          <w:color w:val="7F7F7F"/>
                          <w:sz w:val="16"/>
                          <w:szCs w:val="16"/>
                        </w:rPr>
                        <w:t>294751</w:t>
                      </w:r>
                    </w:p>
                    <w:p w14:paraId="581CD30D" w14:textId="2625937C" w:rsidR="001C6E61" w:rsidRDefault="001C6E61" w:rsidP="001C6E61">
                      <w:pPr>
                        <w:tabs>
                          <w:tab w:val="left" w:pos="7938"/>
                        </w:tabs>
                        <w:spacing w:line="276" w:lineRule="auto"/>
                        <w:ind w:right="-1895"/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e:student</w:t>
                      </w:r>
                      <w:r w:rsidR="00227BE4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connect</w:t>
                      </w:r>
                      <w:r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@staffs.ac.uk</w:t>
                      </w:r>
                      <w:proofErr w:type="gramEnd"/>
                    </w:p>
                    <w:p w14:paraId="64D98817" w14:textId="77777777" w:rsidR="001C6E61" w:rsidRDefault="00000000" w:rsidP="001C6E61">
                      <w:pPr>
                        <w:tabs>
                          <w:tab w:val="left" w:pos="7938"/>
                        </w:tabs>
                        <w:spacing w:line="276" w:lineRule="auto"/>
                        <w:ind w:right="-1895"/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</w:pPr>
                      <w:hyperlink r:id="rId9" w:history="1">
                        <w:r w:rsidR="001C6E61" w:rsidRPr="002D6E8F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www.staffs.ac.uk</w:t>
                        </w:r>
                      </w:hyperlink>
                    </w:p>
                    <w:p w14:paraId="0846C98E" w14:textId="77777777" w:rsidR="001C6E61" w:rsidRDefault="001C6E61" w:rsidP="001C6E61">
                      <w:pPr>
                        <w:tabs>
                          <w:tab w:val="left" w:pos="7938"/>
                        </w:tabs>
                        <w:spacing w:line="276" w:lineRule="auto"/>
                        <w:ind w:right="-1895"/>
                        <w:rPr>
                          <w:rFonts w:ascii="Arial" w:hAnsi="Arial" w:cs="Arial"/>
                          <w:color w:val="7F7F7F"/>
                          <w:sz w:val="16"/>
                          <w:szCs w:val="16"/>
                        </w:rPr>
                      </w:pPr>
                    </w:p>
                    <w:p w14:paraId="1EAEEEFB" w14:textId="3AB6A341" w:rsidR="001C6E61" w:rsidRPr="006741BE" w:rsidRDefault="002104D6" w:rsidP="002104D6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2104D6">
                        <w:rPr>
                          <w:rFonts w:ascii="Tahoma" w:hAnsi="Tahoma" w:cs="Tahoma"/>
                          <w:sz w:val="22"/>
                          <w:szCs w:val="22"/>
                        </w:rPr>
                        <w:t>Date: 6 May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7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A1496" wp14:editId="589598A6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3228975" cy="1390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FB8F0" w14:textId="4D3C0684" w:rsidR="00BB60D0" w:rsidRPr="008F17C3" w:rsidRDefault="00BB60D0" w:rsidP="00BB60D0">
                            <w:pPr>
                              <w:spacing w:before="240" w:line="276" w:lineRule="auto"/>
                              <w:ind w:right="-629"/>
                              <w:rPr>
                                <w:rFonts w:ascii="Tahoma" w:hAnsi="Tahoma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276D">
                              <w:rPr>
                                <w:rFonts w:ascii="Tahoma" w:hAnsi="Tahoma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christopher Ikechukwu otutu</w:t>
                            </w:r>
                            <w:r w:rsidRPr="008F17C3">
                              <w:rPr>
                                <w:rFonts w:ascii="Tahoma" w:hAnsi="Tahoma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AC276D">
                              <w:rPr>
                                <w:rFonts w:ascii="Tahoma" w:hAnsi="Tahoma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5 Darnley Street</w:t>
                            </w:r>
                            <w:r w:rsidRPr="008F17C3">
                              <w:rPr>
                                <w:rFonts w:ascii="Tahoma" w:hAnsi="Tahoma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AC276D">
                              <w:rPr>
                                <w:rFonts w:ascii="Tahoma" w:hAnsi="Tahoma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/>
                            </w:r>
                            <w:r w:rsidRPr="008F17C3">
                              <w:rPr>
                                <w:rFonts w:ascii="Tahoma" w:hAnsi="Tahoma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AC276D">
                              <w:rPr>
                                <w:rFonts w:ascii="Tahoma" w:hAnsi="Tahoma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Stoke-on-Trent</w:t>
                            </w:r>
                            <w:r w:rsidRPr="008F17C3">
                              <w:rPr>
                                <w:rFonts w:ascii="Tahoma" w:hAnsi="Tahoma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AC276D">
                              <w:rPr>
                                <w:rFonts w:ascii="Tahoma" w:hAnsi="Tahoma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United Kingdom</w:t>
                            </w:r>
                            <w:r w:rsidRPr="008F17C3">
                              <w:rPr>
                                <w:rFonts w:ascii="Tahoma" w:hAnsi="Tahoma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AC276D">
                              <w:rPr>
                                <w:rFonts w:ascii="Tahoma" w:hAnsi="Tahoma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ST4 2BH</w:t>
                            </w:r>
                          </w:p>
                          <w:p w14:paraId="19D69E17" w14:textId="77777777" w:rsidR="00BB60D0" w:rsidRPr="00FD5ED4" w:rsidRDefault="00BB60D0" w:rsidP="00BB60D0">
                            <w:pPr>
                              <w:spacing w:before="240" w:line="276" w:lineRule="auto"/>
                              <w:ind w:left="-142" w:right="-631"/>
                              <w:rPr>
                                <w:rFonts w:ascii="Tahoma" w:hAnsi="Tahoma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97B9618" w14:textId="77777777" w:rsidR="00BB60D0" w:rsidRPr="003B1B45" w:rsidRDefault="00BB60D0" w:rsidP="00BB60D0">
                            <w:pPr>
                              <w:spacing w:before="240"/>
                              <w:ind w:left="-142" w:right="-631"/>
                              <w:rPr>
                                <w:rFonts w:ascii="Tahoma" w:hAnsi="Tahoma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53A0A55" w14:textId="77777777" w:rsidR="00BB60D0" w:rsidRPr="003406FE" w:rsidRDefault="00BB60D0" w:rsidP="00BB60D0">
                            <w:pPr>
                              <w:spacing w:before="240"/>
                              <w:ind w:left="-142" w:right="-63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AB4322" w14:textId="77777777" w:rsidR="00BB60D0" w:rsidRDefault="00BB60D0" w:rsidP="00BB60D0"/>
                          <w:p w14:paraId="1B3B4AB1" w14:textId="77777777" w:rsidR="00BB60D0" w:rsidRDefault="00BB60D0" w:rsidP="00BB60D0"/>
                          <w:p w14:paraId="4CAD2BE3" w14:textId="77777777" w:rsidR="00BB60D0" w:rsidRPr="00FD5ED4" w:rsidRDefault="00BB60D0" w:rsidP="00BB60D0">
                            <w:pPr>
                              <w:spacing w:before="240" w:line="276" w:lineRule="auto"/>
                              <w:ind w:left="-142" w:right="-631"/>
                              <w:rPr>
                                <w:rFonts w:ascii="Tahoma" w:hAnsi="Tahoma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A797729" w14:textId="77777777" w:rsidR="00BB60D0" w:rsidRPr="003B1B45" w:rsidRDefault="00BB60D0" w:rsidP="00BB60D0">
                            <w:pPr>
                              <w:spacing w:before="240"/>
                              <w:ind w:left="-142" w:right="-631"/>
                              <w:rPr>
                                <w:rFonts w:ascii="Tahoma" w:hAnsi="Tahoma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0DD359E" w14:textId="77777777" w:rsidR="00BB60D0" w:rsidRPr="003406FE" w:rsidRDefault="00BB60D0" w:rsidP="00BB60D0">
                            <w:pPr>
                              <w:spacing w:before="240"/>
                              <w:ind w:left="-142" w:right="-63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15E9A16" w14:textId="77777777" w:rsidR="00BB60D0" w:rsidRDefault="00BB60D0" w:rsidP="00BB60D0"/>
                          <w:p w14:paraId="7549ED7E" w14:textId="77777777" w:rsidR="00BB60D0" w:rsidRDefault="00BB60D0" w:rsidP="00BB60D0"/>
                          <w:p w14:paraId="3029011F" w14:textId="77777777" w:rsidR="00BB60D0" w:rsidRDefault="00BB60D0" w:rsidP="00BB60D0"/>
                          <w:p w14:paraId="277BEB3B" w14:textId="77777777" w:rsidR="00F9189B" w:rsidRPr="003B1B45" w:rsidRDefault="00F9189B" w:rsidP="00F9189B">
                            <w:pPr>
                              <w:spacing w:before="240"/>
                              <w:ind w:left="-142" w:right="-631"/>
                              <w:rPr>
                                <w:rFonts w:ascii="Tahoma" w:hAnsi="Tahoma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7FBF539" w14:textId="77777777" w:rsidR="00F9189B" w:rsidRPr="003406FE" w:rsidRDefault="00F9189B" w:rsidP="00F9189B">
                            <w:pPr>
                              <w:spacing w:before="240"/>
                              <w:ind w:left="-142" w:right="-63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7FB6DC9" w14:textId="77777777" w:rsidR="00F9189B" w:rsidRDefault="00F9189B" w:rsidP="00F9189B"/>
                          <w:p w14:paraId="03AFAF4F" w14:textId="77777777" w:rsidR="00F9189B" w:rsidRDefault="00F9189B" w:rsidP="00F918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A149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13.05pt;width:254.25pt;height:109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" filled="f" stroked="f" strokeweight=".5pt">
                <v:textbox>
                  <w:txbxContent>
                    <w:p w14:paraId="382FB8F0" w14:textId="4D3C0684" w:rsidR="00BB60D0" w:rsidRPr="008F17C3" w:rsidRDefault="00BB60D0" w:rsidP="00BB60D0">
                      <w:pPr>
                        <w:spacing w:before="240" w:line="276" w:lineRule="auto"/>
                        <w:ind w:right="-629"/>
                        <w:rPr>
                          <w:rFonts w:ascii="Tahoma" w:hAnsi="Tahoma"/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AC276D">
                        <w:rPr>
                          <w:rFonts w:ascii="Tahoma" w:hAnsi="Tahoma"/>
                          <w:noProof/>
                          <w:sz w:val="22"/>
                          <w:szCs w:val="22"/>
                          <w:lang w:val="en-US"/>
                        </w:rPr>
                        <w:t>christopher Ikechukwu otutu</w:t>
                      </w:r>
                      <w:r w:rsidRPr="008F17C3">
                        <w:rPr>
                          <w:rFonts w:ascii="Tahoma" w:hAnsi="Tahoma"/>
                          <w:noProof/>
                          <w:sz w:val="22"/>
                          <w:szCs w:val="22"/>
                          <w:lang w:val="en-US"/>
                        </w:rPr>
                        <w:br/>
                      </w:r>
                      <w:r w:rsidRPr="00AC276D">
                        <w:rPr>
                          <w:rFonts w:ascii="Tahoma" w:hAnsi="Tahoma"/>
                          <w:noProof/>
                          <w:sz w:val="22"/>
                          <w:szCs w:val="22"/>
                          <w:lang w:val="en-US"/>
                        </w:rPr>
                        <w:t>5 Darnley Street</w:t>
                      </w:r>
                      <w:r w:rsidRPr="008F17C3">
                        <w:rPr>
                          <w:rFonts w:ascii="Tahoma" w:hAnsi="Tahoma"/>
                          <w:noProof/>
                          <w:sz w:val="22"/>
                          <w:szCs w:val="22"/>
                          <w:lang w:val="en-US"/>
                        </w:rPr>
                        <w:br/>
                      </w:r>
                      <w:r w:rsidRPr="00AC276D">
                        <w:rPr>
                          <w:rFonts w:ascii="Tahoma" w:hAnsi="Tahoma"/>
                          <w:noProof/>
                          <w:sz w:val="22"/>
                          <w:szCs w:val="22"/>
                          <w:lang w:val="en-US"/>
                        </w:rPr>
                        <w:t/>
                      </w:r>
                      <w:r w:rsidRPr="008F17C3">
                        <w:rPr>
                          <w:rFonts w:ascii="Tahoma" w:hAnsi="Tahoma"/>
                          <w:noProof/>
                          <w:sz w:val="22"/>
                          <w:szCs w:val="22"/>
                          <w:lang w:val="en-US"/>
                        </w:rPr>
                        <w:br/>
                      </w:r>
                      <w:r w:rsidRPr="00AC276D">
                        <w:rPr>
                          <w:rFonts w:ascii="Tahoma" w:hAnsi="Tahoma"/>
                          <w:noProof/>
                          <w:sz w:val="22"/>
                          <w:szCs w:val="22"/>
                          <w:lang w:val="en-US"/>
                        </w:rPr>
                        <w:t>Stoke-on-Trent</w:t>
                      </w:r>
                      <w:r w:rsidRPr="008F17C3">
                        <w:rPr>
                          <w:rFonts w:ascii="Tahoma" w:hAnsi="Tahoma"/>
                          <w:noProof/>
                          <w:sz w:val="22"/>
                          <w:szCs w:val="22"/>
                          <w:lang w:val="en-US"/>
                        </w:rPr>
                        <w:br/>
                      </w:r>
                      <w:r w:rsidRPr="00AC276D">
                        <w:rPr>
                          <w:rFonts w:ascii="Tahoma" w:hAnsi="Tahoma"/>
                          <w:noProof/>
                          <w:sz w:val="22"/>
                          <w:szCs w:val="22"/>
                          <w:lang w:val="en-US"/>
                        </w:rPr>
                        <w:t>United Kingdom</w:t>
                      </w:r>
                      <w:r w:rsidRPr="008F17C3">
                        <w:rPr>
                          <w:rFonts w:ascii="Tahoma" w:hAnsi="Tahoma"/>
                          <w:noProof/>
                          <w:sz w:val="22"/>
                          <w:szCs w:val="22"/>
                          <w:lang w:val="en-US"/>
                        </w:rPr>
                        <w:br/>
                      </w:r>
                      <w:r w:rsidRPr="00AC276D">
                        <w:rPr>
                          <w:rFonts w:ascii="Tahoma" w:hAnsi="Tahoma"/>
                          <w:noProof/>
                          <w:sz w:val="22"/>
                          <w:szCs w:val="22"/>
                          <w:lang w:val="en-US"/>
                        </w:rPr>
                        <w:t>ST4 2BH</w:t>
                      </w:r>
                    </w:p>
                    <w:p w14:paraId="19D69E17" w14:textId="77777777" w:rsidR="00BB60D0" w:rsidRPr="00FD5ED4" w:rsidRDefault="00BB60D0" w:rsidP="00BB60D0">
                      <w:pPr>
                        <w:spacing w:before="240" w:line="276" w:lineRule="auto"/>
                        <w:ind w:left="-142" w:right="-631"/>
                        <w:rPr>
                          <w:rFonts w:ascii="Tahoma" w:hAnsi="Tahoma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</w:p>
                    <w:p w14:paraId="597B9618" w14:textId="77777777" w:rsidR="00BB60D0" w:rsidRPr="003B1B45" w:rsidRDefault="00BB60D0" w:rsidP="00BB60D0">
                      <w:pPr>
                        <w:spacing w:before="240"/>
                        <w:ind w:left="-142" w:right="-631"/>
                        <w:rPr>
                          <w:rFonts w:ascii="Tahoma" w:hAnsi="Tahoma"/>
                          <w:noProof/>
                          <w:sz w:val="22"/>
                          <w:szCs w:val="22"/>
                          <w:lang w:val="en-US"/>
                        </w:rPr>
                      </w:pPr>
                    </w:p>
                    <w:p w14:paraId="753A0A55" w14:textId="77777777" w:rsidR="00BB60D0" w:rsidRPr="003406FE" w:rsidRDefault="00BB60D0" w:rsidP="00BB60D0">
                      <w:pPr>
                        <w:spacing w:before="240"/>
                        <w:ind w:left="-142" w:right="-631"/>
                        <w:rPr>
                          <w:sz w:val="22"/>
                          <w:szCs w:val="22"/>
                        </w:rPr>
                      </w:pPr>
                    </w:p>
                    <w:p w14:paraId="4EAB4322" w14:textId="77777777" w:rsidR="00BB60D0" w:rsidRDefault="00BB60D0" w:rsidP="00BB60D0"/>
                    <w:p w14:paraId="1B3B4AB1" w14:textId="77777777" w:rsidR="00BB60D0" w:rsidRDefault="00BB60D0" w:rsidP="00BB60D0"/>
                    <w:p w14:paraId="4CAD2BE3" w14:textId="77777777" w:rsidR="00BB60D0" w:rsidRPr="00FD5ED4" w:rsidRDefault="00BB60D0" w:rsidP="00BB60D0">
                      <w:pPr>
                        <w:spacing w:before="240" w:line="276" w:lineRule="auto"/>
                        <w:ind w:left="-142" w:right="-631"/>
                        <w:rPr>
                          <w:rFonts w:ascii="Tahoma" w:hAnsi="Tahoma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</w:p>
                    <w:p w14:paraId="2A797729" w14:textId="77777777" w:rsidR="00BB60D0" w:rsidRPr="003B1B45" w:rsidRDefault="00BB60D0" w:rsidP="00BB60D0">
                      <w:pPr>
                        <w:spacing w:before="240"/>
                        <w:ind w:left="-142" w:right="-631"/>
                        <w:rPr>
                          <w:rFonts w:ascii="Tahoma" w:hAnsi="Tahoma"/>
                          <w:noProof/>
                          <w:sz w:val="22"/>
                          <w:szCs w:val="22"/>
                          <w:lang w:val="en-US"/>
                        </w:rPr>
                      </w:pPr>
                    </w:p>
                    <w:p w14:paraId="10DD359E" w14:textId="77777777" w:rsidR="00BB60D0" w:rsidRPr="003406FE" w:rsidRDefault="00BB60D0" w:rsidP="00BB60D0">
                      <w:pPr>
                        <w:spacing w:before="240"/>
                        <w:ind w:left="-142" w:right="-631"/>
                        <w:rPr>
                          <w:sz w:val="22"/>
                          <w:szCs w:val="22"/>
                        </w:rPr>
                      </w:pPr>
                    </w:p>
                    <w:p w14:paraId="115E9A16" w14:textId="77777777" w:rsidR="00BB60D0" w:rsidRDefault="00BB60D0" w:rsidP="00BB60D0"/>
                    <w:p w14:paraId="7549ED7E" w14:textId="77777777" w:rsidR="00BB60D0" w:rsidRDefault="00BB60D0" w:rsidP="00BB60D0"/>
                    <w:p w14:paraId="3029011F" w14:textId="77777777" w:rsidR="00BB60D0" w:rsidRDefault="00BB60D0" w:rsidP="00BB60D0"/>
                    <w:p w14:paraId="277BEB3B" w14:textId="77777777" w:rsidR="00F9189B" w:rsidRPr="003B1B45" w:rsidRDefault="00F9189B" w:rsidP="00F9189B">
                      <w:pPr>
                        <w:spacing w:before="240"/>
                        <w:ind w:left="-142" w:right="-631"/>
                        <w:rPr>
                          <w:rFonts w:ascii="Tahoma" w:hAnsi="Tahoma"/>
                          <w:noProof/>
                          <w:sz w:val="22"/>
                          <w:szCs w:val="22"/>
                          <w:lang w:val="en-US"/>
                        </w:rPr>
                      </w:pPr>
                    </w:p>
                    <w:p w14:paraId="57FBF539" w14:textId="77777777" w:rsidR="00F9189B" w:rsidRPr="003406FE" w:rsidRDefault="00F9189B" w:rsidP="00F9189B">
                      <w:pPr>
                        <w:spacing w:before="240"/>
                        <w:ind w:left="-142" w:right="-631"/>
                        <w:rPr>
                          <w:sz w:val="22"/>
                          <w:szCs w:val="22"/>
                        </w:rPr>
                      </w:pPr>
                    </w:p>
                    <w:p w14:paraId="77FB6DC9" w14:textId="77777777" w:rsidR="00F9189B" w:rsidRDefault="00F9189B" w:rsidP="00F9189B"/>
                    <w:p w14:paraId="03AFAF4F" w14:textId="77777777" w:rsidR="00F9189B" w:rsidRDefault="00F9189B" w:rsidP="00F9189B"/>
                  </w:txbxContent>
                </v:textbox>
                <w10:wrap anchorx="margin"/>
              </v:shape>
            </w:pict>
          </mc:Fallback>
        </mc:AlternateContent>
      </w:r>
    </w:p>
    <w:p w14:paraId="1920EEB6" w14:textId="497A6052" w:rsidR="00F9189B" w:rsidRDefault="00F9189B" w:rsidP="00206F55">
      <w:pPr>
        <w:spacing w:before="240"/>
      </w:pPr>
    </w:p>
    <w:p w14:paraId="5394691A" w14:textId="77777777" w:rsidR="001C6E61" w:rsidRDefault="001C6E61" w:rsidP="00206F55">
      <w:pPr>
        <w:spacing w:before="240"/>
      </w:pPr>
    </w:p>
    <w:p w14:paraId="7F90ECAC" w14:textId="77777777" w:rsidR="001C6E61" w:rsidRDefault="001C6E61" w:rsidP="00206F55">
      <w:pPr>
        <w:spacing w:before="240"/>
      </w:pPr>
    </w:p>
    <w:p w14:paraId="75D487B4" w14:textId="77777777" w:rsidR="001C6E61" w:rsidRDefault="001C6E61" w:rsidP="00206F55">
      <w:pPr>
        <w:spacing w:before="240"/>
      </w:pPr>
    </w:p>
    <w:p w14:paraId="75670317" w14:textId="77777777" w:rsidR="001C6E61" w:rsidRDefault="001C6E61" w:rsidP="00206F55">
      <w:pPr>
        <w:spacing w:before="240"/>
      </w:pPr>
    </w:p>
    <w:p w14:paraId="0BEE8F8E" w14:textId="511DA43F" w:rsidR="001C6E61" w:rsidRPr="006741BE" w:rsidRDefault="001C6E61" w:rsidP="001C6E61">
      <w:pPr>
        <w:rPr>
          <w:rFonts w:ascii="Tahoma" w:hAnsi="Tahoma" w:cs="Tahoma"/>
          <w:sz w:val="22"/>
          <w:szCs w:val="22"/>
        </w:rPr>
      </w:pPr>
      <w:r w:rsidRPr="006741BE">
        <w:rPr>
          <w:rFonts w:ascii="Tahoma" w:hAnsi="Tahoma" w:cs="Tahoma"/>
          <w:sz w:val="22"/>
          <w:szCs w:val="22"/>
        </w:rPr>
        <w:t xml:space="preserve">Dear </w:t>
      </w:r>
      <w:r w:rsidR="006636F8" w:rsidRPr="00AC276D">
        <w:rPr>
          <w:rFonts w:ascii="Tahoma" w:hAnsi="Tahoma"/>
          <w:noProof/>
          <w:sz w:val="22"/>
          <w:szCs w:val="22"/>
          <w:lang w:val="en-US"/>
        </w:rPr>
        <w:t>christopher Ikechukwu otutu</w:t>
      </w:r>
    </w:p>
    <w:p w14:paraId="5A05FA59" w14:textId="77777777" w:rsidR="001C6E61" w:rsidRPr="006741BE" w:rsidRDefault="001C6E61" w:rsidP="001C6E61">
      <w:pPr>
        <w:rPr>
          <w:rFonts w:ascii="Tahoma" w:hAnsi="Tahoma" w:cs="Tahoma"/>
          <w:sz w:val="22"/>
          <w:szCs w:val="22"/>
        </w:rPr>
      </w:pPr>
    </w:p>
    <w:p w14:paraId="184E3CE8" w14:textId="5403D1CC" w:rsidR="00B332EC" w:rsidRPr="008F17C3" w:rsidRDefault="00B332EC" w:rsidP="00B332EC">
      <w:pPr>
        <w:rPr>
          <w:rFonts w:ascii="Tahoma" w:hAnsi="Tahoma" w:cs="Tahoma"/>
          <w:sz w:val="22"/>
          <w:szCs w:val="22"/>
        </w:rPr>
      </w:pPr>
      <w:r w:rsidRPr="008F17C3">
        <w:rPr>
          <w:rFonts w:ascii="Tahoma" w:hAnsi="Tahoma" w:cs="Tahoma"/>
          <w:b/>
          <w:sz w:val="22"/>
          <w:szCs w:val="22"/>
        </w:rPr>
        <w:t xml:space="preserve">Name: </w:t>
      </w:r>
      <w:r w:rsidR="009657DC" w:rsidRPr="009657DC">
        <w:rPr>
          <w:rFonts w:ascii="Tahoma" w:hAnsi="Tahoma" w:cs="Tahoma"/>
          <w:sz w:val="22"/>
          <w:szCs w:val="22"/>
        </w:rPr>
        <w:t>Christopher Otutu</w:t>
      </w:r>
    </w:p>
    <w:p w14:paraId="0C834D20" w14:textId="31342561" w:rsidR="00B332EC" w:rsidRPr="008F17C3" w:rsidRDefault="00B332EC" w:rsidP="00B332EC">
      <w:pPr>
        <w:rPr>
          <w:rFonts w:ascii="Tahoma" w:hAnsi="Tahoma" w:cs="Tahoma"/>
          <w:sz w:val="22"/>
          <w:szCs w:val="22"/>
        </w:rPr>
      </w:pPr>
      <w:r w:rsidRPr="008F17C3">
        <w:rPr>
          <w:rFonts w:ascii="Tahoma" w:hAnsi="Tahoma" w:cs="Tahoma"/>
          <w:b/>
          <w:sz w:val="22"/>
          <w:szCs w:val="22"/>
        </w:rPr>
        <w:t xml:space="preserve">Date of birth: </w:t>
      </w:r>
      <w:r w:rsidR="009657DC" w:rsidRPr="009657DC">
        <w:rPr>
          <w:rFonts w:ascii="Tahoma" w:hAnsi="Tahoma" w:cs="Tahoma"/>
          <w:sz w:val="22"/>
          <w:szCs w:val="22"/>
        </w:rPr>
        <w:t>Thursday, 1 June 1995</w:t>
      </w:r>
    </w:p>
    <w:p w14:paraId="24328AFC" w14:textId="17E99F92" w:rsidR="00B332EC" w:rsidRPr="008F17C3" w:rsidRDefault="00B332EC" w:rsidP="00B332EC">
      <w:pPr>
        <w:rPr>
          <w:rFonts w:ascii="Tahoma" w:hAnsi="Tahoma" w:cs="Tahoma"/>
          <w:sz w:val="22"/>
          <w:szCs w:val="22"/>
        </w:rPr>
      </w:pPr>
      <w:r w:rsidRPr="008F17C3">
        <w:rPr>
          <w:rFonts w:ascii="Tahoma" w:hAnsi="Tahoma" w:cs="Tahoma"/>
          <w:b/>
          <w:sz w:val="22"/>
          <w:szCs w:val="22"/>
        </w:rPr>
        <w:t xml:space="preserve">Student ID number: </w:t>
      </w:r>
      <w:r w:rsidR="009657DC" w:rsidRPr="009657DC">
        <w:rPr>
          <w:rFonts w:ascii="Tahoma" w:hAnsi="Tahoma" w:cs="Tahoma"/>
          <w:sz w:val="22"/>
          <w:szCs w:val="22"/>
        </w:rPr>
        <w:t>21032172</w:t>
      </w:r>
    </w:p>
    <w:p w14:paraId="0AFE1247" w14:textId="77777777" w:rsidR="001C6E61" w:rsidRPr="006741BE" w:rsidRDefault="001C6E61" w:rsidP="001C6E61">
      <w:pPr>
        <w:rPr>
          <w:rFonts w:ascii="Tahoma" w:hAnsi="Tahoma" w:cs="Tahoma"/>
          <w:sz w:val="22"/>
          <w:szCs w:val="22"/>
        </w:rPr>
      </w:pPr>
    </w:p>
    <w:p w14:paraId="3E496B90" w14:textId="20C47CFA" w:rsidR="009657DC" w:rsidRDefault="009657DC" w:rsidP="001C6E61">
      <w:pPr>
        <w:spacing w:after="150"/>
        <w:rPr>
          <w:rFonts w:ascii="Tahoma" w:eastAsia="Times New Roman" w:hAnsi="Tahoma" w:cs="Tahoma"/>
          <w:sz w:val="22"/>
          <w:szCs w:val="22"/>
          <w:lang w:eastAsia="en-GB"/>
        </w:rPr>
      </w:pPr>
      <w:r w:rsidRPr="009657DC">
        <w:rPr>
          <w:rFonts w:ascii="Tahoma" w:eastAsia="Times New Roman" w:hAnsi="Tahoma" w:cs="Tahoma"/>
          <w:sz w:val="22"/>
          <w:szCs w:val="22"/>
          <w:lang w:eastAsia="en-GB"/>
        </w:rPr>
        <w:t>This is to confirm that the above named student is enrolled at Staffordshire University</w:t>
      </w:r>
      <w:r w:rsidR="002D2D98">
        <w:rPr>
          <w:rFonts w:ascii="Tahoma" w:eastAsia="Times New Roman" w:hAnsi="Tahoma" w:cs="Tahoma"/>
          <w:sz w:val="22"/>
          <w:szCs w:val="22"/>
          <w:lang w:eastAsia="en-GB"/>
        </w:rPr>
        <w:t xml:space="preserve"> studying </w:t>
      </w:r>
      <w:r w:rsidR="000B671A" w:rsidRPr="007541BB">
        <w:rPr>
          <w:rFonts w:ascii="Tahoma" w:hAnsi="Tahoma" w:cs="Tahoma"/>
          <w:sz w:val="22"/>
          <w:szCs w:val="22"/>
        </w:rPr>
        <w:t>full-time</w:t>
      </w:r>
      <w:r w:rsidRPr="009657DC">
        <w:rPr>
          <w:rFonts w:ascii="Tahoma" w:eastAsia="Times New Roman" w:hAnsi="Tahoma" w:cs="Tahoma"/>
          <w:sz w:val="22"/>
          <w:szCs w:val="22"/>
          <w:lang w:eastAsia="en-GB"/>
        </w:rPr>
        <w:t xml:space="preserve"> on the MSc Computer Science (Software Engineering) course. The student commenced the course on 30 January 2023 and is expected to complete on 26 May 2024.</w:t>
      </w:r>
    </w:p>
    <w:p w14:paraId="30958782" w14:textId="09781ABD" w:rsidR="00240EA7" w:rsidRDefault="00240EA7" w:rsidP="001C6E61">
      <w:pPr>
        <w:spacing w:after="150"/>
        <w:rPr>
          <w:rFonts w:ascii="Tahoma" w:eastAsia="Times New Roman" w:hAnsi="Tahoma" w:cs="Tahoma"/>
          <w:sz w:val="22"/>
          <w:szCs w:val="22"/>
          <w:lang w:eastAsia="en-GB"/>
        </w:rPr>
      </w:pPr>
      <w:r>
        <w:rPr>
          <w:rFonts w:ascii="Tahoma" w:eastAsia="Times New Roman" w:hAnsi="Tahoma" w:cs="Tahoma"/>
          <w:sz w:val="22"/>
          <w:szCs w:val="22"/>
          <w:lang w:eastAsia="en-GB"/>
        </w:rPr>
        <w:t/>
      </w:r>
    </w:p>
    <w:p w14:paraId="370F1B7F" w14:textId="5A7E672F" w:rsidR="001C6E61" w:rsidRDefault="001C6E61" w:rsidP="001C6E61">
      <w:pPr>
        <w:spacing w:after="150"/>
        <w:rPr>
          <w:rFonts w:ascii="Tahoma" w:eastAsia="Times New Roman" w:hAnsi="Tahoma" w:cs="Tahoma"/>
          <w:sz w:val="22"/>
          <w:szCs w:val="22"/>
          <w:lang w:eastAsia="en-GB"/>
        </w:rPr>
      </w:pPr>
      <w:r w:rsidRPr="006741BE">
        <w:rPr>
          <w:rFonts w:ascii="Tahoma" w:eastAsia="Times New Roman" w:hAnsi="Tahoma" w:cs="Tahoma"/>
          <w:sz w:val="22"/>
          <w:szCs w:val="22"/>
          <w:lang w:eastAsia="en-GB"/>
        </w:rPr>
        <w:t>It is the responsibility of the employer to check students eligibility to work in the UK and by providing this letter this does not confirm right to work status.</w:t>
      </w:r>
    </w:p>
    <w:p w14:paraId="599EA62F" w14:textId="648AEFF4" w:rsidR="001C6E61" w:rsidRPr="006741BE" w:rsidRDefault="001C6E61" w:rsidP="001C6E61">
      <w:pPr>
        <w:rPr>
          <w:rFonts w:ascii="Tahoma" w:eastAsia="Times New Roman" w:hAnsi="Tahoma" w:cs="Tahoma"/>
          <w:sz w:val="22"/>
          <w:szCs w:val="22"/>
          <w:lang w:eastAsia="en-GB"/>
        </w:rPr>
      </w:pPr>
      <w:r w:rsidRPr="006741BE">
        <w:rPr>
          <w:rFonts w:ascii="Tahoma" w:eastAsia="Times New Roman" w:hAnsi="Tahoma" w:cs="Tahoma"/>
          <w:sz w:val="22"/>
          <w:szCs w:val="22"/>
          <w:lang w:eastAsia="en-GB"/>
        </w:rPr>
        <w:t xml:space="preserve">This letter should be considered valid for two months from the </w:t>
      </w:r>
      <w:r w:rsidR="00110745">
        <w:rPr>
          <w:rFonts w:ascii="Tahoma" w:eastAsia="Times New Roman" w:hAnsi="Tahoma" w:cs="Tahoma"/>
          <w:sz w:val="22"/>
          <w:szCs w:val="22"/>
          <w:lang w:eastAsia="en-GB"/>
        </w:rPr>
        <w:t>date of issue</w:t>
      </w:r>
      <w:r w:rsidRPr="006741BE">
        <w:rPr>
          <w:rFonts w:ascii="Tahoma" w:eastAsia="Times New Roman" w:hAnsi="Tahoma" w:cs="Tahoma"/>
          <w:sz w:val="22"/>
          <w:szCs w:val="22"/>
          <w:lang w:eastAsia="en-GB"/>
        </w:rPr>
        <w:t>.</w:t>
      </w:r>
    </w:p>
    <w:p w14:paraId="365A4B1E" w14:textId="77777777" w:rsidR="001C6E61" w:rsidRPr="006741BE" w:rsidRDefault="001C6E61" w:rsidP="001C6E61">
      <w:pPr>
        <w:rPr>
          <w:rFonts w:ascii="Tahoma" w:eastAsia="Times New Roman" w:hAnsi="Tahoma" w:cs="Tahoma"/>
          <w:sz w:val="22"/>
          <w:szCs w:val="22"/>
          <w:lang w:eastAsia="en-GB"/>
        </w:rPr>
      </w:pPr>
    </w:p>
    <w:p w14:paraId="410082E8" w14:textId="77777777" w:rsidR="001C6E61" w:rsidRPr="006741BE" w:rsidRDefault="001C6E61" w:rsidP="001C6E61">
      <w:pPr>
        <w:rPr>
          <w:rFonts w:ascii="Tahoma" w:eastAsia="Times New Roman" w:hAnsi="Tahoma" w:cs="Tahoma"/>
          <w:sz w:val="22"/>
          <w:szCs w:val="22"/>
          <w:lang w:eastAsia="en-GB"/>
        </w:rPr>
      </w:pPr>
      <w:r w:rsidRPr="006741BE">
        <w:rPr>
          <w:rFonts w:ascii="Tahoma" w:eastAsia="Times New Roman" w:hAnsi="Tahoma" w:cs="Tahoma"/>
          <w:sz w:val="22"/>
          <w:szCs w:val="22"/>
          <w:lang w:eastAsia="en-GB"/>
        </w:rPr>
        <w:t>Yours faithfully</w:t>
      </w:r>
    </w:p>
    <w:p w14:paraId="4BAAE349" w14:textId="77777777" w:rsidR="001C6E61" w:rsidRPr="006741BE" w:rsidRDefault="001C6E61" w:rsidP="001C6E61">
      <w:pPr>
        <w:rPr>
          <w:rFonts w:ascii="Tahoma" w:eastAsia="Times New Roman" w:hAnsi="Tahoma" w:cs="Tahoma"/>
          <w:sz w:val="22"/>
          <w:szCs w:val="22"/>
          <w:lang w:eastAsia="en-GB"/>
        </w:rPr>
      </w:pPr>
    </w:p>
    <w:p w14:paraId="75DE3BA9" w14:textId="6C092A3B" w:rsidR="001C6E61" w:rsidRPr="006741BE" w:rsidRDefault="008E522A" w:rsidP="001C6E61">
      <w:pPr>
        <w:rPr>
          <w:rFonts w:ascii="Tahoma" w:eastAsia="Times New Roman" w:hAnsi="Tahoma" w:cs="Tahoma"/>
          <w:sz w:val="22"/>
          <w:szCs w:val="22"/>
          <w:lang w:eastAsia="en-GB"/>
        </w:rPr>
      </w:pPr>
      <w:r>
        <w:rPr>
          <w:noProof/>
        </w:rPr>
        <w:drawing>
          <wp:inline distT="0" distB="0" distL="0" distR="0" wp14:anchorId="21F98B0E" wp14:editId="7D58669B">
            <wp:extent cx="1621155" cy="495300"/>
            <wp:effectExtent l="0" t="0" r="0" b="0"/>
            <wp:docPr id="6" name="Picture 6" descr="A signatur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ignature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3C1EC" w14:textId="77777777" w:rsidR="001C6E61" w:rsidRPr="006741BE" w:rsidRDefault="001C6E61" w:rsidP="001C6E61">
      <w:pPr>
        <w:rPr>
          <w:rFonts w:ascii="Tahoma" w:eastAsia="Times New Roman" w:hAnsi="Tahoma" w:cs="Tahoma"/>
          <w:sz w:val="22"/>
          <w:szCs w:val="22"/>
          <w:lang w:eastAsia="en-GB"/>
        </w:rPr>
      </w:pPr>
    </w:p>
    <w:p w14:paraId="4A535A91" w14:textId="7D0614C4" w:rsidR="001C6E61" w:rsidRPr="006741BE" w:rsidRDefault="008E522A" w:rsidP="001C6E61">
      <w:pPr>
        <w:rPr>
          <w:rFonts w:ascii="Tahoma" w:eastAsia="Times New Roman" w:hAnsi="Tahoma" w:cs="Tahoma"/>
          <w:sz w:val="22"/>
          <w:szCs w:val="22"/>
          <w:lang w:eastAsia="en-GB"/>
        </w:rPr>
      </w:pPr>
      <w:r>
        <w:rPr>
          <w:rFonts w:ascii="Tahoma" w:eastAsia="Times New Roman" w:hAnsi="Tahoma" w:cs="Tahoma"/>
          <w:sz w:val="22"/>
          <w:szCs w:val="22"/>
          <w:lang w:eastAsia="en-GB"/>
        </w:rPr>
        <w:t>Christina Matthews</w:t>
      </w:r>
    </w:p>
    <w:p w14:paraId="7AC652BA" w14:textId="77777777" w:rsidR="001C6E61" w:rsidRPr="006741BE" w:rsidRDefault="001C6E61" w:rsidP="001C6E61">
      <w:pPr>
        <w:rPr>
          <w:rFonts w:ascii="Tahoma" w:eastAsia="Times New Roman" w:hAnsi="Tahoma" w:cs="Tahoma"/>
          <w:sz w:val="22"/>
          <w:szCs w:val="22"/>
          <w:lang w:eastAsia="en-GB"/>
        </w:rPr>
      </w:pPr>
      <w:r w:rsidRPr="006741BE">
        <w:rPr>
          <w:rFonts w:ascii="Tahoma" w:eastAsia="Times New Roman" w:hAnsi="Tahoma" w:cs="Tahoma"/>
          <w:sz w:val="22"/>
          <w:szCs w:val="22"/>
          <w:lang w:eastAsia="en-GB"/>
        </w:rPr>
        <w:t>Registrar</w:t>
      </w:r>
    </w:p>
    <w:sectPr w:rsidR="001C6E61" w:rsidRPr="006741BE" w:rsidSect="005260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250" w:right="679" w:bottom="1440" w:left="1440" w:header="21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2135A" w14:textId="77777777" w:rsidR="00EA68E3" w:rsidRDefault="00EA68E3" w:rsidP="00B92164">
      <w:r>
        <w:separator/>
      </w:r>
    </w:p>
  </w:endnote>
  <w:endnote w:type="continuationSeparator" w:id="0">
    <w:p w14:paraId="662431A1" w14:textId="77777777" w:rsidR="00EA68E3" w:rsidRDefault="00EA68E3" w:rsidP="00B9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CC95" w14:textId="77777777" w:rsidR="008E522A" w:rsidRDefault="008E5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C827" w14:textId="7A634B3D" w:rsidR="008E522A" w:rsidRDefault="008E522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1" relativeHeight="251659264" behindDoc="0" locked="0" layoutInCell="0" allowOverlap="1" wp14:anchorId="4E4A6C34" wp14:editId="09E24033">
              <wp:simplePos x="0" y="1023620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7" name="MSIPCM158247f88873348cb00a55b6" descr="{&quot;HashCode&quot;:195558560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996E5E" w14:textId="3549FA4C" w:rsidR="008E522A" w:rsidRPr="008E522A" w:rsidRDefault="008E522A" w:rsidP="008E522A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8E522A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Classification: Restricted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4A6C34" id="_x0000_t202" coordsize="21600,21600" o:spt="202" path="m,l,21600r21600,l21600,xe">
              <v:stroke joinstyle="miter"/>
              <v:path gradientshapeok="t" o:connecttype="rect"/>
            </v:shapetype>
            <v:shape id="MSIPCM158247f88873348cb00a55b6" o:spid="_x0000_s1028" type="#_x0000_t202" alt="{&quot;HashCode&quot;:195558560,&quot;Height&quot;:842.0,&quot;Width&quot;:595.0,&quot;Placement&quot;:&quot;Footer&quot;,&quot;Index&quot;:&quot;Primary&quot;,&quot;Section&quot;:1,&quot;Top&quot;:0.0,&quot;Left&quot;:0.0}" style="position:absolute;margin-left:0;margin-top:806pt;width:59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" o:allowincell="f" filled="f" stroked="f" strokeweight=".5pt">
              <v:fill o:detectmouseclick="t"/>
              <v:textbox inset=",0,,0">
                <w:txbxContent>
                  <w:p w14:paraId="5C996E5E" w14:textId="3549FA4C" w:rsidR="008E522A" w:rsidRPr="008E522A" w:rsidRDefault="008E522A" w:rsidP="008E522A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8E522A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Classification: Restricted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C7D84" w14:textId="05422F10" w:rsidR="008E522A" w:rsidRDefault="008E522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7141CC7" wp14:editId="6A80F4EF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8" name="MSIPCM08e14c7ea3713c5b0dfaada4" descr="{&quot;HashCode&quot;:195558560,&quot;Height&quot;:842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750F13" w14:textId="0FA3910D" w:rsidR="008E522A" w:rsidRPr="008E522A" w:rsidRDefault="008E522A" w:rsidP="008E522A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8E522A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Classification: Restricted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141CC7" id="_x0000_t202" coordsize="21600,21600" o:spt="202" path="m,l,21600r21600,l21600,xe">
              <v:stroke joinstyle="miter"/>
              <v:path gradientshapeok="t" o:connecttype="rect"/>
            </v:shapetype>
            <v:shape id="MSIPCM08e14c7ea3713c5b0dfaada4" o:spid="_x0000_s1029" type="#_x0000_t202" alt="{&quot;HashCode&quot;:195558560,&quot;Height&quot;:842.0,&quot;Width&quot;:595.0,&quot;Placement&quot;:&quot;Footer&quot;,&quot;Index&quot;:&quot;FirstPage&quot;,&quot;Section&quot;:1,&quot;Top&quot;:0.0,&quot;Left&quot;:0.0}" style="position:absolute;margin-left:0;margin-top:806pt;width:59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1A750F13" w14:textId="0FA3910D" w:rsidR="008E522A" w:rsidRPr="008E522A" w:rsidRDefault="008E522A" w:rsidP="008E522A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8E522A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Classification: Restricted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0056B" w14:textId="77777777" w:rsidR="00EA68E3" w:rsidRDefault="00EA68E3" w:rsidP="00B92164">
      <w:r>
        <w:separator/>
      </w:r>
    </w:p>
  </w:footnote>
  <w:footnote w:type="continuationSeparator" w:id="0">
    <w:p w14:paraId="3945844B" w14:textId="77777777" w:rsidR="00EA68E3" w:rsidRDefault="00EA68E3" w:rsidP="00B92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B98F" w14:textId="77777777" w:rsidR="008E522A" w:rsidRDefault="008E52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9831" w14:textId="77777777" w:rsidR="008E522A" w:rsidRDefault="008E52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3AE1" w14:textId="77777777" w:rsidR="00B92164" w:rsidRDefault="00B92164" w:rsidP="00B92164">
    <w:pPr>
      <w:pStyle w:val="Header"/>
      <w:tabs>
        <w:tab w:val="clear" w:pos="9360"/>
        <w:tab w:val="right" w:pos="9020"/>
      </w:tabs>
    </w:pPr>
    <w:r>
      <w:tab/>
    </w:r>
    <w:r>
      <w:rPr>
        <w:rFonts w:ascii="Arial" w:hAnsi="Arial" w:cs="Arial"/>
        <w:noProof/>
        <w:sz w:val="20"/>
        <w:lang w:eastAsia="en-GB"/>
      </w:rPr>
      <w:drawing>
        <wp:anchor distT="0" distB="0" distL="114300" distR="114300" simplePos="0" relativeHeight="251658240" behindDoc="1" locked="0" layoutInCell="1" allowOverlap="1" wp14:anchorId="599960B2" wp14:editId="6C1F6EAB">
          <wp:simplePos x="0" y="0"/>
          <wp:positionH relativeFrom="column">
            <wp:posOffset>4950460</wp:posOffset>
          </wp:positionH>
          <wp:positionV relativeFrom="paragraph">
            <wp:posOffset>194310</wp:posOffset>
          </wp:positionV>
          <wp:extent cx="1080000" cy="1144800"/>
          <wp:effectExtent l="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114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sz w:val="20"/>
        <w:lang w:eastAsia="en-GB"/>
      </w:rPr>
      <w:drawing>
        <wp:inline distT="0" distB="0" distL="0" distR="0" wp14:anchorId="0CE58671" wp14:editId="5C635B51">
          <wp:extent cx="0" cy="0"/>
          <wp:effectExtent l="0" t="0" r="0" b="0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0" cy="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5740"/>
    <w:multiLevelType w:val="multilevel"/>
    <w:tmpl w:val="E5A8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18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2D"/>
    <w:rsid w:val="000349E2"/>
    <w:rsid w:val="000B162D"/>
    <w:rsid w:val="000B671A"/>
    <w:rsid w:val="000E2F5B"/>
    <w:rsid w:val="00104E4A"/>
    <w:rsid w:val="00110745"/>
    <w:rsid w:val="001530CB"/>
    <w:rsid w:val="0015726B"/>
    <w:rsid w:val="00181D82"/>
    <w:rsid w:val="00184106"/>
    <w:rsid w:val="001A6A0F"/>
    <w:rsid w:val="001C49AE"/>
    <w:rsid w:val="001C6E61"/>
    <w:rsid w:val="001F7030"/>
    <w:rsid w:val="00206F55"/>
    <w:rsid w:val="002104D6"/>
    <w:rsid w:val="00214D2C"/>
    <w:rsid w:val="00227BE4"/>
    <w:rsid w:val="00230416"/>
    <w:rsid w:val="00240EA7"/>
    <w:rsid w:val="0026775D"/>
    <w:rsid w:val="00290ADF"/>
    <w:rsid w:val="002C01D7"/>
    <w:rsid w:val="002D2D98"/>
    <w:rsid w:val="002D7AE4"/>
    <w:rsid w:val="003025F6"/>
    <w:rsid w:val="0031224E"/>
    <w:rsid w:val="00321F00"/>
    <w:rsid w:val="003406FE"/>
    <w:rsid w:val="00387AAA"/>
    <w:rsid w:val="0039775C"/>
    <w:rsid w:val="003A0630"/>
    <w:rsid w:val="003F0C2D"/>
    <w:rsid w:val="00467F8F"/>
    <w:rsid w:val="00492333"/>
    <w:rsid w:val="00497817"/>
    <w:rsid w:val="00521C0F"/>
    <w:rsid w:val="005260AB"/>
    <w:rsid w:val="0055051A"/>
    <w:rsid w:val="005A0061"/>
    <w:rsid w:val="005B34BB"/>
    <w:rsid w:val="005D7D7E"/>
    <w:rsid w:val="00622154"/>
    <w:rsid w:val="006636F8"/>
    <w:rsid w:val="00665EE3"/>
    <w:rsid w:val="006741BE"/>
    <w:rsid w:val="006B2808"/>
    <w:rsid w:val="006E1141"/>
    <w:rsid w:val="006F2F88"/>
    <w:rsid w:val="007375C0"/>
    <w:rsid w:val="00750C8D"/>
    <w:rsid w:val="007769DC"/>
    <w:rsid w:val="00797D4B"/>
    <w:rsid w:val="007B572A"/>
    <w:rsid w:val="007C1471"/>
    <w:rsid w:val="007C306E"/>
    <w:rsid w:val="00804DDB"/>
    <w:rsid w:val="00807B6A"/>
    <w:rsid w:val="00890A96"/>
    <w:rsid w:val="008C7153"/>
    <w:rsid w:val="008D773A"/>
    <w:rsid w:val="008E522A"/>
    <w:rsid w:val="00946A6D"/>
    <w:rsid w:val="00962E09"/>
    <w:rsid w:val="009657DC"/>
    <w:rsid w:val="00993999"/>
    <w:rsid w:val="00997714"/>
    <w:rsid w:val="009D3EA0"/>
    <w:rsid w:val="009F1A3D"/>
    <w:rsid w:val="00A32D56"/>
    <w:rsid w:val="00A56827"/>
    <w:rsid w:val="00A640DD"/>
    <w:rsid w:val="00AA4AF1"/>
    <w:rsid w:val="00AC3F52"/>
    <w:rsid w:val="00AE75C5"/>
    <w:rsid w:val="00B14939"/>
    <w:rsid w:val="00B332EC"/>
    <w:rsid w:val="00B60AEB"/>
    <w:rsid w:val="00B743D6"/>
    <w:rsid w:val="00B92164"/>
    <w:rsid w:val="00B92DD7"/>
    <w:rsid w:val="00B9321E"/>
    <w:rsid w:val="00B95E9B"/>
    <w:rsid w:val="00B97618"/>
    <w:rsid w:val="00BB0832"/>
    <w:rsid w:val="00BB60D0"/>
    <w:rsid w:val="00BB6B0D"/>
    <w:rsid w:val="00C4032B"/>
    <w:rsid w:val="00C475B0"/>
    <w:rsid w:val="00C60E38"/>
    <w:rsid w:val="00C956F8"/>
    <w:rsid w:val="00CA4BA5"/>
    <w:rsid w:val="00D37000"/>
    <w:rsid w:val="00D8025E"/>
    <w:rsid w:val="00D94FE4"/>
    <w:rsid w:val="00DA058E"/>
    <w:rsid w:val="00DB264C"/>
    <w:rsid w:val="00DB76D6"/>
    <w:rsid w:val="00DC27BF"/>
    <w:rsid w:val="00DD0A52"/>
    <w:rsid w:val="00E10AB7"/>
    <w:rsid w:val="00E13D5C"/>
    <w:rsid w:val="00E20D5F"/>
    <w:rsid w:val="00E35450"/>
    <w:rsid w:val="00E7295F"/>
    <w:rsid w:val="00E80009"/>
    <w:rsid w:val="00E8672D"/>
    <w:rsid w:val="00EA5AB0"/>
    <w:rsid w:val="00EA68E3"/>
    <w:rsid w:val="00F05C26"/>
    <w:rsid w:val="00F07480"/>
    <w:rsid w:val="00F262AC"/>
    <w:rsid w:val="00F4781A"/>
    <w:rsid w:val="00F52701"/>
    <w:rsid w:val="00F56341"/>
    <w:rsid w:val="00F9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9FBA1"/>
  <w14:defaultImageDpi w14:val="32767"/>
  <w15:docId w15:val="{2EFA9688-151A-4547-8678-584B11BCA3CA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1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16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92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164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890A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C2D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97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75C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5C"/>
    <w:rPr>
      <w:rFonts w:eastAsiaTheme="minorEastAs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0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ffs.ac.uk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www.staffs.ac.uk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jsm\Downloads\Letterhead%20template%202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996CCF-CBE3-4793-8271-170822BD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template 2page</Template>
  <TotalTime>156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</dc:creator>
  <cp:lastModifiedBy>Natasha Finney</cp:lastModifiedBy>
  <cp:revision>37</cp:revision>
  <cp:lastPrinted>2020-10-26T19:09:00Z</cp:lastPrinted>
  <dcterms:created xsi:type="dcterms:W3CDTF">2020-12-09T17:21:00Z</dcterms:created>
  <dcterms:modified xsi:type="dcterms:W3CDTF">2024-03-11T12:51:00Z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1fa2a3-a740-4637-b06f-ec211b7b4277_Enabled">
    <vt:lpwstr>True</vt:lpwstr>
  </property>
  <property fmtid="{D5CDD505-2E9C-101B-9397-08002B2CF9AE}" pid="3" name="MSIP_Label_231fa2a3-a740-4637-b06f-ec211b7b4277_SiteId">
    <vt:lpwstr>57af78f2-c87d-4466-b7bb-6b6cc99ed124</vt:lpwstr>
  </property>
  <property fmtid="{D5CDD505-2E9C-101B-9397-08002B2CF9AE}" pid="4" name="MSIP_Label_231fa2a3-a740-4637-b06f-ec211b7b4277_Owner">
    <vt:lpwstr>nef1@staff.staffs.ac.uk</vt:lpwstr>
  </property>
  <property fmtid="{D5CDD505-2E9C-101B-9397-08002B2CF9AE}" pid="5" name="MSIP_Label_231fa2a3-a740-4637-b06f-ec211b7b4277_SetDate">
    <vt:lpwstr>2024-03-11T12:51:04.3353765Z</vt:lpwstr>
  </property>
  <property fmtid="{D5CDD505-2E9C-101B-9397-08002B2CF9AE}" pid="6" name="MSIP_Label_231fa2a3-a740-4637-b06f-ec211b7b4277_Name">
    <vt:lpwstr>Restricted</vt:lpwstr>
  </property>
  <property fmtid="{D5CDD505-2E9C-101B-9397-08002B2CF9AE}" pid="7" name="MSIP_Label_231fa2a3-a740-4637-b06f-ec211b7b4277_Application">
    <vt:lpwstr>Microsoft Azure Information Protection</vt:lpwstr>
  </property>
  <property fmtid="{D5CDD505-2E9C-101B-9397-08002B2CF9AE}" pid="8" name="MSIP_Label_231fa2a3-a740-4637-b06f-ec211b7b4277_ActionId">
    <vt:lpwstr>8f3f8df4-1198-4cde-8654-eb0bda8d2517</vt:lpwstr>
  </property>
  <property fmtid="{D5CDD505-2E9C-101B-9397-08002B2CF9AE}" pid="9" name="MSIP_Label_231fa2a3-a740-4637-b06f-ec211b7b4277_Extended_MSFT_Method">
    <vt:lpwstr>Automatic</vt:lpwstr>
  </property>
  <property fmtid="{D5CDD505-2E9C-101B-9397-08002B2CF9AE}" pid="10" name="MSIP_Label_936c948a-df48-4a10-8dde-aa87b38a4163_Enabled">
    <vt:lpwstr>True</vt:lpwstr>
  </property>
  <property fmtid="{D5CDD505-2E9C-101B-9397-08002B2CF9AE}" pid="11" name="MSIP_Label_936c948a-df48-4a10-8dde-aa87b38a4163_SiteId">
    <vt:lpwstr>57af78f2-c87d-4466-b7bb-6b6cc99ed124</vt:lpwstr>
  </property>
  <property fmtid="{D5CDD505-2E9C-101B-9397-08002B2CF9AE}" pid="12" name="MSIP_Label_936c948a-df48-4a10-8dde-aa87b38a4163_Owner">
    <vt:lpwstr>nef1@staff.staffs.ac.uk</vt:lpwstr>
  </property>
  <property fmtid="{D5CDD505-2E9C-101B-9397-08002B2CF9AE}" pid="13" name="MSIP_Label_936c948a-df48-4a10-8dde-aa87b38a4163_SetDate">
    <vt:lpwstr>2024-03-11T12:51:04.3353765Z</vt:lpwstr>
  </property>
  <property fmtid="{D5CDD505-2E9C-101B-9397-08002B2CF9AE}" pid="14" name="MSIP_Label_936c948a-df48-4a10-8dde-aa87b38a4163_Name">
    <vt:lpwstr>Restricted - NOT PROTECTED</vt:lpwstr>
  </property>
  <property fmtid="{D5CDD505-2E9C-101B-9397-08002B2CF9AE}" pid="15" name="MSIP_Label_936c948a-df48-4a10-8dde-aa87b38a4163_Application">
    <vt:lpwstr>Microsoft Azure Information Protection</vt:lpwstr>
  </property>
  <property fmtid="{D5CDD505-2E9C-101B-9397-08002B2CF9AE}" pid="16" name="MSIP_Label_936c948a-df48-4a10-8dde-aa87b38a4163_ActionId">
    <vt:lpwstr>8f3f8df4-1198-4cde-8654-eb0bda8d2517</vt:lpwstr>
  </property>
  <property fmtid="{D5CDD505-2E9C-101B-9397-08002B2CF9AE}" pid="17" name="MSIP_Label_936c948a-df48-4a10-8dde-aa87b38a4163_Parent">
    <vt:lpwstr>231fa2a3-a740-4637-b06f-ec211b7b4277</vt:lpwstr>
  </property>
  <property fmtid="{D5CDD505-2E9C-101B-9397-08002B2CF9AE}" pid="18" name="MSIP_Label_936c948a-df48-4a10-8dde-aa87b38a4163_Extended_MSFT_Method">
    <vt:lpwstr>Automatic</vt:lpwstr>
  </property>
  <property fmtid="{D5CDD505-2E9C-101B-9397-08002B2CF9AE}" pid="19" name="Sensitivity">
    <vt:lpwstr>Restricted Restricted - NOT PROTECTED</vt:lpwstr>
  </property>
</Properties>
</file>